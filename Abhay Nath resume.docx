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84484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972283" cy="1856711"/>
                  <wp:effectExtent l="95250" t="57150" r="66067" b="29239"/>
                  <wp:docPr id="2" name="Picture 1" descr="IMG_20221010_172139-removebg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21010_172139-removebg (1)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382" cy="1857745"/>
                          </a:xfrm>
                          <a:prstGeom prst="ellipse">
                            <a:avLst/>
                          </a:prstGeom>
                          <a:ln w="76200" cap="rnd">
                            <a:solidFill>
                              <a:schemeClr val="accent1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9A76A7" w:rsidP="001B2ABD">
            <w:pPr>
              <w:pStyle w:val="Title"/>
            </w:pPr>
            <w:r>
              <w:t>Abhay Nath</w:t>
            </w:r>
          </w:p>
          <w:p w:rsidR="001B2ABD" w:rsidRDefault="00C77057" w:rsidP="00C77057">
            <w:pPr>
              <w:pStyle w:val="Subtitle"/>
            </w:pPr>
            <w:r w:rsidRPr="00F60A29">
              <w:rPr>
                <w:spacing w:val="15"/>
                <w:w w:val="69"/>
              </w:rPr>
              <w:t>PYTHON DEVELOPE</w:t>
            </w:r>
            <w:r w:rsidRPr="00F60A29">
              <w:rPr>
                <w:spacing w:val="210"/>
                <w:w w:val="69"/>
              </w:rPr>
              <w:t>R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D603124FB6A742C3840B7EC958367157"/>
              </w:placeholder>
              <w:temporary/>
              <w:showingPlcHdr/>
            </w:sdtPr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8F43DA" w:rsidP="00036450">
            <w:r>
              <w:t xml:space="preserve">I am  Abhay Nath. </w:t>
            </w:r>
            <w:r w:rsidR="00E436D5">
              <w:t>I am from Kolkata, West Bengal.</w:t>
            </w:r>
            <w:r w:rsidR="0095206D">
              <w:t xml:space="preserve"> I am an BTech</w:t>
            </w:r>
            <w:r w:rsidR="004F5377">
              <w:t xml:space="preserve"> IT </w:t>
            </w:r>
            <w:r w:rsidR="0095206D">
              <w:t xml:space="preserve"> student of </w:t>
            </w:r>
            <w:r w:rsidR="004F5377">
              <w:t>Devang Patel Institute of Advanced Technology and Research</w:t>
            </w:r>
            <w:r w:rsidR="005E2471">
              <w:t>.</w:t>
            </w:r>
          </w:p>
          <w:sdt>
            <w:sdtPr>
              <w:id w:val="-1954003311"/>
              <w:placeholder>
                <w:docPart w:val="8A5C718A64BB46909CF9E9CD0384A9A5"/>
              </w:placeholder>
              <w:temporary/>
              <w:showingPlcHdr/>
            </w:sdtPr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20BF3085F7D463B910E02FB0099EB53"/>
              </w:placeholder>
              <w:temporary/>
              <w:showingPlcHdr/>
            </w:sdtPr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004699" w:rsidP="004D3011">
            <w:r>
              <w:t xml:space="preserve">+91 </w:t>
            </w:r>
            <w:r w:rsidR="002F4C1F">
              <w:t>8001386040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EF0CA111E53C4B3790F7859CA8562E5A"/>
              </w:placeholder>
              <w:temporary/>
              <w:showingPlcHdr/>
            </w:sdtPr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4D3011" w:rsidRDefault="003B4C3A" w:rsidP="004D3011">
            <w:hyperlink r:id="rId8" w:history="1">
              <w:r w:rsidR="00C23B67" w:rsidRPr="0087266E">
                <w:rPr>
                  <w:rStyle w:val="Hyperlink"/>
                </w:rPr>
                <w:t>https://abhaynath.000webhostapp.com/</w:t>
              </w:r>
            </w:hyperlink>
          </w:p>
          <w:p w:rsidR="00C23B67" w:rsidRDefault="00C23B67" w:rsidP="004D3011"/>
          <w:sdt>
            <w:sdtPr>
              <w:id w:val="-240260293"/>
              <w:placeholder>
                <w:docPart w:val="7E52745194894DB8AA7EABFC013C8000"/>
              </w:placeholder>
              <w:temporary/>
              <w:showingPlcHdr/>
            </w:sdtPr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Default="003B4C3A" w:rsidP="004D3011">
            <w:hyperlink r:id="rId9" w:history="1">
              <w:r w:rsidR="00F27FEC" w:rsidRPr="0087266E">
                <w:rPr>
                  <w:rStyle w:val="Hyperlink"/>
                </w:rPr>
                <w:t>21dit040@charusat.edu.in</w:t>
              </w:r>
            </w:hyperlink>
          </w:p>
          <w:p w:rsidR="007E3899" w:rsidRDefault="003B4C3A" w:rsidP="004D3011">
            <w:hyperlink r:id="rId10" w:history="1">
              <w:r w:rsidR="007E3899" w:rsidRPr="0087266E">
                <w:rPr>
                  <w:rStyle w:val="Hyperlink"/>
                </w:rPr>
                <w:t>deboshreenath99@gmail.com</w:t>
              </w:r>
            </w:hyperlink>
          </w:p>
          <w:p w:rsidR="00A76D10" w:rsidRDefault="00A76D10" w:rsidP="004D3011"/>
          <w:p w:rsidR="00A76D10" w:rsidRPr="002C083C" w:rsidRDefault="00A76D10" w:rsidP="00A76D10">
            <w:pPr>
              <w:rPr>
                <w:sz w:val="20"/>
              </w:rPr>
            </w:pPr>
            <w:r w:rsidRPr="00E91EFD">
              <w:t>LinkedIn</w:t>
            </w:r>
            <w:r w:rsidRPr="002C083C">
              <w:rPr>
                <w:sz w:val="20"/>
              </w:rPr>
              <w:t>:</w:t>
            </w:r>
          </w:p>
          <w:p w:rsidR="00E91EFD" w:rsidRDefault="003B1754" w:rsidP="00A76D10">
            <w:r>
              <w:t>Linkedin.com/in/abhay-nath-9975ba244</w:t>
            </w:r>
          </w:p>
          <w:p w:rsidR="00A3395E" w:rsidRDefault="00A3395E" w:rsidP="00A76D10"/>
          <w:p w:rsidR="00A3395E" w:rsidRDefault="00A3395E" w:rsidP="00A3395E">
            <w:pPr>
              <w:pStyle w:val="Heading3"/>
            </w:pPr>
            <w:r>
              <w:t>STRENGTHS</w:t>
            </w:r>
          </w:p>
          <w:p w:rsidR="002B0B31" w:rsidRPr="002B0B31" w:rsidRDefault="002B0B31" w:rsidP="002B0B31">
            <w:r>
              <w:t>Communicaton</w:t>
            </w:r>
            <w:r w:rsidR="00477F70">
              <w:t xml:space="preserve"> | </w:t>
            </w:r>
            <w:r w:rsidR="00676FF3">
              <w:t>Leadership</w:t>
            </w:r>
          </w:p>
          <w:p w:rsidR="00A3395E" w:rsidRDefault="00A3395E" w:rsidP="00A76D10"/>
          <w:p w:rsidR="002B0B31" w:rsidRDefault="002B0B31" w:rsidP="002B0B31">
            <w:pPr>
              <w:pStyle w:val="Heading3"/>
            </w:pPr>
            <w:r>
              <w:t>Languages</w:t>
            </w:r>
          </w:p>
          <w:p w:rsidR="002B0B31" w:rsidRPr="002B0B31" w:rsidRDefault="008D7188" w:rsidP="002B0B31">
            <w:r>
              <w:t>English | Hindi | Bengali | Assamese</w:t>
            </w:r>
          </w:p>
          <w:p w:rsidR="002B0B31" w:rsidRDefault="002B0B31" w:rsidP="00A76D10"/>
          <w:sdt>
            <w:sdtPr>
              <w:id w:val="-1444214663"/>
              <w:placeholder>
                <w:docPart w:val="6268E5F7594D42AF83602B89D434678F"/>
              </w:placeholder>
              <w:temporary/>
              <w:showingPlcHdr/>
            </w:sdtPr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Pr="004D3011" w:rsidRDefault="00CB461F" w:rsidP="00EA683E">
            <w:r>
              <w:t>Football |</w:t>
            </w:r>
            <w:r w:rsidR="00D70E55">
              <w:t>YouTuber</w:t>
            </w:r>
            <w:r w:rsidR="00526681">
              <w:t xml:space="preserve"> | </w:t>
            </w:r>
            <w:r>
              <w:t xml:space="preserve"> Badminton | </w:t>
            </w:r>
            <w:r w:rsidR="00D76E5B">
              <w:t xml:space="preserve">Singing | </w:t>
            </w:r>
            <w:r w:rsidR="00D8330F">
              <w:t xml:space="preserve">Bengali Literature | </w:t>
            </w:r>
            <w:r w:rsidR="00176CA2">
              <w:t xml:space="preserve">Drawing | </w:t>
            </w:r>
            <w:r w:rsidR="00C72992">
              <w:t xml:space="preserve">debate | </w:t>
            </w:r>
            <w:r w:rsidR="00F47B5B">
              <w:t>Cricket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48D52FBF8754FD88B3373C7D956C8C4"/>
              </w:placeholder>
              <w:temporary/>
              <w:showingPlcHdr/>
            </w:sdtPr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477273" w:rsidP="00B359E4">
            <w:pPr>
              <w:pStyle w:val="Heading4"/>
            </w:pPr>
            <w:r>
              <w:t>Narayan Chandranath Swaraswati S</w:t>
            </w:r>
            <w:r w:rsidR="00D3366B">
              <w:t>h</w:t>
            </w:r>
            <w:r>
              <w:t>ishu Mandir</w:t>
            </w:r>
          </w:p>
          <w:p w:rsidR="00036450" w:rsidRPr="00B359E4" w:rsidRDefault="003B4C3A" w:rsidP="00B359E4">
            <w:pPr>
              <w:pStyle w:val="Date"/>
            </w:pPr>
            <w:sdt>
              <w:sdtPr>
                <w:id w:val="201059472"/>
                <w:placeholder>
                  <w:docPart w:val="E42CF82E90D74691A78B22F5338835D4"/>
                </w:placeholder>
                <w:temporary/>
                <w:showingPlcHdr/>
              </w:sdtPr>
              <w:sdtContent>
                <w:r w:rsidR="00036450" w:rsidRPr="00B359E4">
                  <w:t>[Dates From]</w:t>
                </w:r>
              </w:sdtContent>
            </w:sdt>
            <w:r w:rsidR="00036450" w:rsidRPr="00B359E4">
              <w:t xml:space="preserve"> - </w:t>
            </w:r>
            <w:sdt>
              <w:sdtPr>
                <w:id w:val="-1419934752"/>
                <w:placeholder>
                  <w:docPart w:val="FD94F9BFCA5746EFB9808DF42B6AC3E0"/>
                </w:placeholder>
                <w:temporary/>
                <w:showingPlcHdr/>
              </w:sdtPr>
              <w:sdtContent>
                <w:r w:rsidR="00036450" w:rsidRPr="00B359E4">
                  <w:t>[To]</w:t>
                </w:r>
              </w:sdtContent>
            </w:sdt>
          </w:p>
          <w:p w:rsidR="004D3011" w:rsidRDefault="006127D5" w:rsidP="00036450">
            <w:r>
              <w:t>Get the Primary Education from here and upgrade my culture, primary values and soft skills.</w:t>
            </w:r>
          </w:p>
          <w:p w:rsidR="00036450" w:rsidRDefault="00036450" w:rsidP="00036450"/>
          <w:p w:rsidR="00036450" w:rsidRPr="00B359E4" w:rsidRDefault="00477273" w:rsidP="00B359E4">
            <w:pPr>
              <w:pStyle w:val="Heading4"/>
            </w:pPr>
            <w:r>
              <w:t>Basirhat Town High School (HS)</w:t>
            </w:r>
          </w:p>
          <w:p w:rsidR="00036450" w:rsidRPr="00B359E4" w:rsidRDefault="003B4C3A" w:rsidP="00B359E4">
            <w:pPr>
              <w:pStyle w:val="Date"/>
            </w:pPr>
            <w:sdt>
              <w:sdtPr>
                <w:id w:val="-2093458329"/>
                <w:placeholder>
                  <w:docPart w:val="4FB052AED6154B6BA3C6A93C3D08BFAD"/>
                </w:placeholder>
                <w:temporary/>
                <w:showingPlcHdr/>
              </w:sdtPr>
              <w:sdtContent>
                <w:r w:rsidR="00036450" w:rsidRPr="00B359E4">
                  <w:t>[Dates From]</w:t>
                </w:r>
              </w:sdtContent>
            </w:sdt>
            <w:r w:rsidR="00036450" w:rsidRPr="00B359E4">
              <w:t xml:space="preserve"> - </w:t>
            </w:r>
            <w:r w:rsidR="00217BFF">
              <w:t>2021</w:t>
            </w:r>
          </w:p>
          <w:p w:rsidR="00036450" w:rsidRDefault="006127D5" w:rsidP="00036450">
            <w:r>
              <w:t>Finished the Higher Secondary Education from here. Developed my soft skills and move forward into a scientific environment.</w:t>
            </w:r>
          </w:p>
          <w:p w:rsidR="00477273" w:rsidRDefault="00477273" w:rsidP="00036450"/>
          <w:p w:rsidR="00477273" w:rsidRPr="00B359E4" w:rsidRDefault="009E5D67" w:rsidP="00477273">
            <w:pPr>
              <w:pStyle w:val="Heading4"/>
            </w:pPr>
            <w:r>
              <w:t>Charotar University of Science and Technology</w:t>
            </w:r>
          </w:p>
          <w:p w:rsidR="00477273" w:rsidRPr="00B359E4" w:rsidRDefault="002E4A5E" w:rsidP="00477273">
            <w:pPr>
              <w:pStyle w:val="Date"/>
            </w:pPr>
            <w:r>
              <w:t>2021</w:t>
            </w:r>
            <w:r w:rsidR="00477273" w:rsidRPr="00B359E4">
              <w:t xml:space="preserve"> - </w:t>
            </w:r>
            <w:r>
              <w:t>2025</w:t>
            </w:r>
          </w:p>
          <w:p w:rsidR="00477273" w:rsidRDefault="00242707" w:rsidP="00477273">
            <w:r>
              <w:t xml:space="preserve">I am studing for BTech and </w:t>
            </w:r>
            <w:r w:rsidR="00F318D5">
              <w:t>learning hardcore skills.</w:t>
            </w:r>
          </w:p>
          <w:sdt>
            <w:sdtPr>
              <w:id w:val="1001553383"/>
              <w:placeholder>
                <w:docPart w:val="520F965B1D3D4C219010AE9147389CF7"/>
              </w:placeholder>
              <w:temporary/>
              <w:showingPlcHdr/>
            </w:sdtPr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2B30DB" w:rsidP="00B359E4">
            <w:pPr>
              <w:pStyle w:val="Heading4"/>
              <w:rPr>
                <w:bCs/>
              </w:rPr>
            </w:pPr>
            <w:r>
              <w:t>[Rudra The Artificial Intelligent] [</w:t>
            </w:r>
            <w:r w:rsidR="00CB1BF6">
              <w:t xml:space="preserve">as a </w:t>
            </w:r>
            <w:r>
              <w:t>Python Developer]</w:t>
            </w:r>
          </w:p>
          <w:p w:rsidR="00036450" w:rsidRPr="00036450" w:rsidRDefault="003B4C3A" w:rsidP="00B359E4">
            <w:pPr>
              <w:pStyle w:val="Date"/>
            </w:pPr>
            <w:sdt>
              <w:sdtPr>
                <w:id w:val="157580464"/>
                <w:placeholder>
                  <w:docPart w:val="849201B8C9E04CD791093361DA41BF08"/>
                </w:placeholder>
                <w:temporary/>
                <w:showingPlcHdr/>
              </w:sdtPr>
              <w:sdtContent>
                <w:r w:rsidR="00036450" w:rsidRPr="00036450">
                  <w:t>[Dates From]</w:t>
                </w:r>
              </w:sdtContent>
            </w:sdt>
            <w:r w:rsidR="00036450" w:rsidRPr="00036450">
              <w:t>–</w:t>
            </w:r>
            <w:sdt>
              <w:sdtPr>
                <w:id w:val="-1101104884"/>
                <w:placeholder>
                  <w:docPart w:val="95C79E4F2258480BA74E5AD7C047674F"/>
                </w:placeholder>
                <w:temporary/>
                <w:showingPlcHdr/>
              </w:sdtPr>
              <w:sdtContent>
                <w:r w:rsidR="00036450" w:rsidRPr="00036450">
                  <w:t>[To]</w:t>
                </w:r>
              </w:sdtContent>
            </w:sdt>
          </w:p>
          <w:p w:rsidR="00036450" w:rsidRDefault="003B4C3A" w:rsidP="00036450">
            <w:sdt>
              <w:sdtPr>
                <w:id w:val="2029511879"/>
                <w:placeholder>
                  <w:docPart w:val="CD2A4C27EDA14D49A20FE55A9F8DC2BF"/>
                </w:placeholder>
                <w:temporary/>
                <w:showingPlcHdr/>
              </w:sdtPr>
              <w:sdtContent>
                <w:r w:rsidR="00036450" w:rsidRPr="00036450">
                  <w:t>[Describe your responsibilities and achievements in terms of impact and results. Use examples but keep in short.]</w:t>
                </w:r>
              </w:sdtContent>
            </w:sdt>
          </w:p>
          <w:p w:rsidR="004D3011" w:rsidRDefault="004D3011" w:rsidP="00036450"/>
          <w:p w:rsidR="00EE276D" w:rsidRDefault="00EE276D" w:rsidP="00EE276D">
            <w:pPr>
              <w:pStyle w:val="Heading4"/>
              <w:rPr>
                <w:bCs/>
              </w:rPr>
            </w:pPr>
            <w:r>
              <w:t>[</w:t>
            </w:r>
            <w:r w:rsidR="00F044A9">
              <w:t>Super Mario Game</w:t>
            </w:r>
            <w:r>
              <w:t>] [as a Python Developer]</w:t>
            </w:r>
          </w:p>
          <w:p w:rsidR="004D3011" w:rsidRPr="004D3011" w:rsidRDefault="003B4C3A" w:rsidP="00B359E4">
            <w:pPr>
              <w:pStyle w:val="Date"/>
            </w:pPr>
            <w:sdt>
              <w:sdtPr>
                <w:id w:val="1427539568"/>
                <w:placeholder>
                  <w:docPart w:val="EAD5791AD9B5427FB309FDE6FDEC5AE3"/>
                </w:placeholder>
                <w:temporary/>
                <w:showingPlcHdr/>
              </w:sdtPr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-1046213544"/>
                <w:placeholder>
                  <w:docPart w:val="A0CF060EAE9046759129432AC6A6E796"/>
                </w:placeholder>
                <w:temporary/>
                <w:showingPlcHdr/>
              </w:sdtPr>
              <w:sdtContent>
                <w:r w:rsidR="004D3011" w:rsidRPr="004D3011">
                  <w:t>[To]</w:t>
                </w:r>
              </w:sdtContent>
            </w:sdt>
          </w:p>
          <w:p w:rsidR="004D3011" w:rsidRPr="004D3011" w:rsidRDefault="003B4C3A" w:rsidP="004D3011">
            <w:sdt>
              <w:sdtPr>
                <w:id w:val="-448162616"/>
                <w:placeholder>
                  <w:docPart w:val="14752BB86BB2409A92EDD8F9B3A50DD0"/>
                </w:placeholder>
                <w:temporary/>
                <w:showingPlcHdr/>
              </w:sdtPr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</w:p>
          <w:p w:rsidR="004D3011" w:rsidRDefault="004D3011" w:rsidP="00036450"/>
          <w:sdt>
            <w:sdtPr>
              <w:id w:val="1669594239"/>
              <w:placeholder>
                <w:docPart w:val="0A10D8D387AE44FC99AADFCBC5306883"/>
              </w:placeholder>
              <w:temporary/>
              <w:showingPlcHdr/>
            </w:sdtPr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D40997" w:rsidP="00283C3B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  <w:lang w:eastAsia="en-US"/>
              </w:rPr>
              <w:t xml:space="preserve">Python | Kivymd | </w:t>
            </w:r>
            <w:r w:rsidR="00685555">
              <w:rPr>
                <w:noProof/>
                <w:color w:val="000000" w:themeColor="text1"/>
                <w:lang w:eastAsia="en-US"/>
              </w:rPr>
              <w:t>My</w:t>
            </w:r>
            <w:r w:rsidR="003C1530">
              <w:rPr>
                <w:noProof/>
                <w:color w:val="000000" w:themeColor="text1"/>
                <w:lang w:eastAsia="en-US"/>
              </w:rPr>
              <w:t>SQL |</w:t>
            </w:r>
            <w:r w:rsidR="00217A14">
              <w:rPr>
                <w:noProof/>
                <w:color w:val="000000" w:themeColor="text1"/>
                <w:lang w:eastAsia="en-US"/>
              </w:rPr>
              <w:t xml:space="preserve"> Firebase |</w:t>
            </w:r>
            <w:r w:rsidR="001F4EF8">
              <w:rPr>
                <w:noProof/>
                <w:color w:val="000000" w:themeColor="text1"/>
                <w:lang w:eastAsia="en-US"/>
              </w:rPr>
              <w:t xml:space="preserve"> Oracle |</w:t>
            </w:r>
            <w:r w:rsidR="003C1530">
              <w:rPr>
                <w:noProof/>
                <w:color w:val="000000" w:themeColor="text1"/>
                <w:lang w:eastAsia="en-US"/>
              </w:rPr>
              <w:t xml:space="preserve"> </w:t>
            </w:r>
            <w:r w:rsidR="00283C3B">
              <w:rPr>
                <w:noProof/>
                <w:color w:val="000000" w:themeColor="text1"/>
                <w:lang w:eastAsia="en-US"/>
              </w:rPr>
              <w:t xml:space="preserve">C# | C++ | </w:t>
            </w:r>
            <w:r w:rsidR="00A133A9">
              <w:rPr>
                <w:noProof/>
                <w:color w:val="000000" w:themeColor="text1"/>
                <w:lang w:eastAsia="en-US"/>
              </w:rPr>
              <w:t xml:space="preserve">C | </w:t>
            </w:r>
            <w:r w:rsidR="001F4EF8">
              <w:rPr>
                <w:noProof/>
                <w:color w:val="000000" w:themeColor="text1"/>
                <w:lang w:eastAsia="en-US"/>
              </w:rPr>
              <w:t xml:space="preserve">Java | </w:t>
            </w:r>
            <w:r w:rsidR="000E0D33">
              <w:rPr>
                <w:noProof/>
                <w:color w:val="000000" w:themeColor="text1"/>
                <w:lang w:eastAsia="en-US"/>
              </w:rPr>
              <w:t xml:space="preserve">HTML | CSS | Javascript | </w:t>
            </w:r>
            <w:r w:rsidR="000A727A">
              <w:rPr>
                <w:noProof/>
                <w:color w:val="000000" w:themeColor="text1"/>
                <w:lang w:eastAsia="en-US"/>
              </w:rPr>
              <w:t xml:space="preserve">Blender | Unity Game Engine | </w:t>
            </w:r>
            <w:r w:rsidR="009E76F8">
              <w:rPr>
                <w:noProof/>
                <w:color w:val="000000" w:themeColor="text1"/>
                <w:lang w:eastAsia="en-US"/>
              </w:rPr>
              <w:t xml:space="preserve">Web Devolopment | </w:t>
            </w:r>
            <w:r w:rsidR="00A75C61">
              <w:rPr>
                <w:noProof/>
                <w:color w:val="000000" w:themeColor="text1"/>
                <w:lang w:eastAsia="en-US"/>
              </w:rPr>
              <w:t xml:space="preserve">Adobe Photoshop | Video Editing | </w:t>
            </w:r>
            <w:r w:rsidR="004A2F3C">
              <w:rPr>
                <w:noProof/>
                <w:color w:val="000000" w:themeColor="text1"/>
                <w:lang w:eastAsia="en-US"/>
              </w:rPr>
              <w:t>CorelD</w:t>
            </w:r>
            <w:r w:rsidR="0070121D">
              <w:rPr>
                <w:noProof/>
                <w:color w:val="000000" w:themeColor="text1"/>
                <w:lang w:eastAsia="en-US"/>
              </w:rPr>
              <w:t>raw |</w:t>
            </w:r>
            <w:r w:rsidR="00B146CD">
              <w:rPr>
                <w:noProof/>
                <w:color w:val="000000" w:themeColor="text1"/>
                <w:lang w:eastAsia="en-US"/>
              </w:rPr>
              <w:t xml:space="preserve"> Cyber Security</w:t>
            </w:r>
          </w:p>
        </w:tc>
      </w:tr>
    </w:tbl>
    <w:p w:rsidR="0043117B" w:rsidRDefault="00F60A29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A29" w:rsidRDefault="00F60A29" w:rsidP="000C45FF">
      <w:r>
        <w:separator/>
      </w:r>
    </w:p>
  </w:endnote>
  <w:endnote w:type="continuationSeparator" w:id="1">
    <w:p w:rsidR="00F60A29" w:rsidRDefault="00F60A29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A29" w:rsidRDefault="00F60A29" w:rsidP="000C45FF">
      <w:r>
        <w:separator/>
      </w:r>
    </w:p>
  </w:footnote>
  <w:footnote w:type="continuationSeparator" w:id="1">
    <w:p w:rsidR="00F60A29" w:rsidRDefault="00F60A29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  <a:ext uri="{96DAC541-7B7A-43D3-8B79-37D633B846F1}">
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attachedTemplate r:id="rId1"/>
  <w:stylePaneFormatFilter w:val="5004"/>
  <w:stylePaneSortMethod w:val="0000"/>
  <w:defaultTabStop w:val="720"/>
  <w:characterSpacingControl w:val="doNotCompress"/>
  <w:savePreviewPicture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40223"/>
    <w:rsid w:val="00004699"/>
    <w:rsid w:val="00036450"/>
    <w:rsid w:val="00094499"/>
    <w:rsid w:val="000A727A"/>
    <w:rsid w:val="000C45FF"/>
    <w:rsid w:val="000E0D33"/>
    <w:rsid w:val="000E3FD1"/>
    <w:rsid w:val="00112054"/>
    <w:rsid w:val="001317D8"/>
    <w:rsid w:val="001525E1"/>
    <w:rsid w:val="00176CA2"/>
    <w:rsid w:val="00180329"/>
    <w:rsid w:val="0019001F"/>
    <w:rsid w:val="001A74A5"/>
    <w:rsid w:val="001B2ABD"/>
    <w:rsid w:val="001E0391"/>
    <w:rsid w:val="001E1759"/>
    <w:rsid w:val="001F1ECC"/>
    <w:rsid w:val="001F2D74"/>
    <w:rsid w:val="001F4EF8"/>
    <w:rsid w:val="00217A14"/>
    <w:rsid w:val="00217BFF"/>
    <w:rsid w:val="002400EB"/>
    <w:rsid w:val="00242707"/>
    <w:rsid w:val="00256CF7"/>
    <w:rsid w:val="0026330F"/>
    <w:rsid w:val="00281FD5"/>
    <w:rsid w:val="00283C3B"/>
    <w:rsid w:val="002B0B31"/>
    <w:rsid w:val="002B30DB"/>
    <w:rsid w:val="002C083C"/>
    <w:rsid w:val="002E4A5E"/>
    <w:rsid w:val="002F4C1F"/>
    <w:rsid w:val="0030481B"/>
    <w:rsid w:val="003156FC"/>
    <w:rsid w:val="003254B5"/>
    <w:rsid w:val="0037121F"/>
    <w:rsid w:val="003910D8"/>
    <w:rsid w:val="003A6B7D"/>
    <w:rsid w:val="003B06CA"/>
    <w:rsid w:val="003B1754"/>
    <w:rsid w:val="003B4C3A"/>
    <w:rsid w:val="003C1530"/>
    <w:rsid w:val="004071FC"/>
    <w:rsid w:val="0040769A"/>
    <w:rsid w:val="00435373"/>
    <w:rsid w:val="00445947"/>
    <w:rsid w:val="00471185"/>
    <w:rsid w:val="00477273"/>
    <w:rsid w:val="00477F70"/>
    <w:rsid w:val="004813B3"/>
    <w:rsid w:val="00496591"/>
    <w:rsid w:val="004A29C9"/>
    <w:rsid w:val="004A2F3C"/>
    <w:rsid w:val="004C63E4"/>
    <w:rsid w:val="004D3011"/>
    <w:rsid w:val="004D439D"/>
    <w:rsid w:val="004F5377"/>
    <w:rsid w:val="005262AC"/>
    <w:rsid w:val="00526681"/>
    <w:rsid w:val="005E2471"/>
    <w:rsid w:val="005E39D5"/>
    <w:rsid w:val="00600670"/>
    <w:rsid w:val="006127D5"/>
    <w:rsid w:val="0062123A"/>
    <w:rsid w:val="00646E75"/>
    <w:rsid w:val="00654DD6"/>
    <w:rsid w:val="00676FF3"/>
    <w:rsid w:val="006771D0"/>
    <w:rsid w:val="00685555"/>
    <w:rsid w:val="0070121D"/>
    <w:rsid w:val="00715FCB"/>
    <w:rsid w:val="00743101"/>
    <w:rsid w:val="00764C9F"/>
    <w:rsid w:val="007775E1"/>
    <w:rsid w:val="007867A0"/>
    <w:rsid w:val="007927F5"/>
    <w:rsid w:val="007E3899"/>
    <w:rsid w:val="00802CA0"/>
    <w:rsid w:val="00844845"/>
    <w:rsid w:val="008D7188"/>
    <w:rsid w:val="008F0487"/>
    <w:rsid w:val="008F43DA"/>
    <w:rsid w:val="009260CD"/>
    <w:rsid w:val="00940A66"/>
    <w:rsid w:val="0095206D"/>
    <w:rsid w:val="00952C25"/>
    <w:rsid w:val="009A76A7"/>
    <w:rsid w:val="009D12A3"/>
    <w:rsid w:val="009E5D67"/>
    <w:rsid w:val="009E76F8"/>
    <w:rsid w:val="00A133A9"/>
    <w:rsid w:val="00A2118D"/>
    <w:rsid w:val="00A3395E"/>
    <w:rsid w:val="00A75C61"/>
    <w:rsid w:val="00A76D10"/>
    <w:rsid w:val="00AB30CC"/>
    <w:rsid w:val="00AD0A50"/>
    <w:rsid w:val="00AD76E2"/>
    <w:rsid w:val="00AE3B4B"/>
    <w:rsid w:val="00B146CD"/>
    <w:rsid w:val="00B20152"/>
    <w:rsid w:val="00B359E4"/>
    <w:rsid w:val="00B57D98"/>
    <w:rsid w:val="00B70850"/>
    <w:rsid w:val="00B833C8"/>
    <w:rsid w:val="00B946F0"/>
    <w:rsid w:val="00C066B6"/>
    <w:rsid w:val="00C23B67"/>
    <w:rsid w:val="00C37BA1"/>
    <w:rsid w:val="00C4674C"/>
    <w:rsid w:val="00C506CF"/>
    <w:rsid w:val="00C72992"/>
    <w:rsid w:val="00C72BED"/>
    <w:rsid w:val="00C77057"/>
    <w:rsid w:val="00C9578B"/>
    <w:rsid w:val="00CB0055"/>
    <w:rsid w:val="00CB1BF6"/>
    <w:rsid w:val="00CB373C"/>
    <w:rsid w:val="00CB461F"/>
    <w:rsid w:val="00D22CA5"/>
    <w:rsid w:val="00D2522B"/>
    <w:rsid w:val="00D3366B"/>
    <w:rsid w:val="00D40223"/>
    <w:rsid w:val="00D40997"/>
    <w:rsid w:val="00D422DE"/>
    <w:rsid w:val="00D5459D"/>
    <w:rsid w:val="00D70E55"/>
    <w:rsid w:val="00D761CD"/>
    <w:rsid w:val="00D76E5B"/>
    <w:rsid w:val="00D8330F"/>
    <w:rsid w:val="00DA1F4D"/>
    <w:rsid w:val="00DD172A"/>
    <w:rsid w:val="00E15ABC"/>
    <w:rsid w:val="00E25A26"/>
    <w:rsid w:val="00E436D5"/>
    <w:rsid w:val="00E4381A"/>
    <w:rsid w:val="00E55D74"/>
    <w:rsid w:val="00E6276A"/>
    <w:rsid w:val="00E91EFD"/>
    <w:rsid w:val="00EA683E"/>
    <w:rsid w:val="00EE276D"/>
    <w:rsid w:val="00F044A9"/>
    <w:rsid w:val="00F102DC"/>
    <w:rsid w:val="00F27FEC"/>
    <w:rsid w:val="00F318D5"/>
    <w:rsid w:val="00F47B5B"/>
    <w:rsid w:val="00F60274"/>
    <w:rsid w:val="00F60A29"/>
    <w:rsid w:val="00F77FB9"/>
    <w:rsid w:val="00FB068F"/>
    <w:rsid w:val="00FF05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8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8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nath.000webhostapp.com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deboshreenath9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1dit040@charusat.edu.i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03124FB6A742C3840B7EC958367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5E3FF-8FCE-4651-A5A6-C780542948D0}"/>
      </w:docPartPr>
      <w:docPartBody>
        <w:p w:rsidR="00805DF8" w:rsidRDefault="00805DF8">
          <w:pPr>
            <w:pStyle w:val="D603124FB6A742C3840B7EC958367157"/>
          </w:pPr>
          <w:r w:rsidRPr="00D5459D">
            <w:t>Profile</w:t>
          </w:r>
        </w:p>
      </w:docPartBody>
    </w:docPart>
    <w:docPart>
      <w:docPartPr>
        <w:name w:val="8A5C718A64BB46909CF9E9CD0384A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00F50-5E1F-40F8-B876-C4341D61609F}"/>
      </w:docPartPr>
      <w:docPartBody>
        <w:p w:rsidR="00805DF8" w:rsidRDefault="00805DF8">
          <w:pPr>
            <w:pStyle w:val="8A5C718A64BB46909CF9E9CD0384A9A5"/>
          </w:pPr>
          <w:r w:rsidRPr="00CB0055">
            <w:t>Contact</w:t>
          </w:r>
        </w:p>
      </w:docPartBody>
    </w:docPart>
    <w:docPart>
      <w:docPartPr>
        <w:name w:val="B20BF3085F7D463B910E02FB0099E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BE7C7-A1D7-4EBC-8D49-56A1B3FC846D}"/>
      </w:docPartPr>
      <w:docPartBody>
        <w:p w:rsidR="00805DF8" w:rsidRDefault="00805DF8">
          <w:pPr>
            <w:pStyle w:val="B20BF3085F7D463B910E02FB0099EB53"/>
          </w:pPr>
          <w:r w:rsidRPr="004D3011">
            <w:t>PHONE:</w:t>
          </w:r>
        </w:p>
      </w:docPartBody>
    </w:docPart>
    <w:docPart>
      <w:docPartPr>
        <w:name w:val="EF0CA111E53C4B3790F7859CA8562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F18FA-5002-4C52-95DF-9955525BFF60}"/>
      </w:docPartPr>
      <w:docPartBody>
        <w:p w:rsidR="00805DF8" w:rsidRDefault="00805DF8">
          <w:pPr>
            <w:pStyle w:val="EF0CA111E53C4B3790F7859CA8562E5A"/>
          </w:pPr>
          <w:r w:rsidRPr="004D3011">
            <w:t>WEBSITE:</w:t>
          </w:r>
        </w:p>
      </w:docPartBody>
    </w:docPart>
    <w:docPart>
      <w:docPartPr>
        <w:name w:val="7E52745194894DB8AA7EABFC013C8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3B39E-0442-4A6D-BF9D-D08DBD0CA61A}"/>
      </w:docPartPr>
      <w:docPartBody>
        <w:p w:rsidR="00805DF8" w:rsidRDefault="00805DF8">
          <w:pPr>
            <w:pStyle w:val="7E52745194894DB8AA7EABFC013C8000"/>
          </w:pPr>
          <w:r w:rsidRPr="004D3011">
            <w:t>EMAIL:</w:t>
          </w:r>
        </w:p>
      </w:docPartBody>
    </w:docPart>
    <w:docPart>
      <w:docPartPr>
        <w:name w:val="6268E5F7594D42AF83602B89D4346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A42A5-D410-4F9D-9C12-E71E1A2ED99C}"/>
      </w:docPartPr>
      <w:docPartBody>
        <w:p w:rsidR="00805DF8" w:rsidRDefault="00805DF8">
          <w:pPr>
            <w:pStyle w:val="6268E5F7594D42AF83602B89D434678F"/>
          </w:pPr>
          <w:r w:rsidRPr="00CB0055">
            <w:t>Hobbies</w:t>
          </w:r>
        </w:p>
      </w:docPartBody>
    </w:docPart>
    <w:docPart>
      <w:docPartPr>
        <w:name w:val="948D52FBF8754FD88B3373C7D956C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FE5A0-8D29-4045-9254-970637475112}"/>
      </w:docPartPr>
      <w:docPartBody>
        <w:p w:rsidR="00805DF8" w:rsidRDefault="00805DF8">
          <w:pPr>
            <w:pStyle w:val="948D52FBF8754FD88B3373C7D956C8C4"/>
          </w:pPr>
          <w:r w:rsidRPr="00036450">
            <w:t>EDUCATION</w:t>
          </w:r>
        </w:p>
      </w:docPartBody>
    </w:docPart>
    <w:docPart>
      <w:docPartPr>
        <w:name w:val="E42CF82E90D74691A78B22F533883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A2C2C-DE9D-4C73-88CD-ABEBF5C40B9F}"/>
      </w:docPartPr>
      <w:docPartBody>
        <w:p w:rsidR="00805DF8" w:rsidRDefault="00805DF8">
          <w:pPr>
            <w:pStyle w:val="E42CF82E90D74691A78B22F5338835D4"/>
          </w:pPr>
          <w:r w:rsidRPr="00B359E4">
            <w:t>[Dates From]</w:t>
          </w:r>
        </w:p>
      </w:docPartBody>
    </w:docPart>
    <w:docPart>
      <w:docPartPr>
        <w:name w:val="FD94F9BFCA5746EFB9808DF42B6AC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24BA7-2F9D-4097-B078-D9F3D262A6F5}"/>
      </w:docPartPr>
      <w:docPartBody>
        <w:p w:rsidR="00805DF8" w:rsidRDefault="00805DF8">
          <w:pPr>
            <w:pStyle w:val="FD94F9BFCA5746EFB9808DF42B6AC3E0"/>
          </w:pPr>
          <w:r w:rsidRPr="00B359E4">
            <w:t>[To]</w:t>
          </w:r>
        </w:p>
      </w:docPartBody>
    </w:docPart>
    <w:docPart>
      <w:docPartPr>
        <w:name w:val="4FB052AED6154B6BA3C6A93C3D08B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F9319-5C49-422A-A9F1-E6A77D583957}"/>
      </w:docPartPr>
      <w:docPartBody>
        <w:p w:rsidR="00805DF8" w:rsidRDefault="00805DF8">
          <w:pPr>
            <w:pStyle w:val="4FB052AED6154B6BA3C6A93C3D08BFAD"/>
          </w:pPr>
          <w:r w:rsidRPr="00B359E4">
            <w:t>[Dates From]</w:t>
          </w:r>
        </w:p>
      </w:docPartBody>
    </w:docPart>
    <w:docPart>
      <w:docPartPr>
        <w:name w:val="520F965B1D3D4C219010AE9147389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8E78B-03D2-46A0-A537-EB6A5AFA506C}"/>
      </w:docPartPr>
      <w:docPartBody>
        <w:p w:rsidR="00805DF8" w:rsidRDefault="00805DF8">
          <w:pPr>
            <w:pStyle w:val="520F965B1D3D4C219010AE9147389CF7"/>
          </w:pPr>
          <w:r w:rsidRPr="00036450">
            <w:t>WORK EXPERIENCE</w:t>
          </w:r>
        </w:p>
      </w:docPartBody>
    </w:docPart>
    <w:docPart>
      <w:docPartPr>
        <w:name w:val="849201B8C9E04CD791093361DA41B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6395F-C081-486F-851F-0D7C93091352}"/>
      </w:docPartPr>
      <w:docPartBody>
        <w:p w:rsidR="00805DF8" w:rsidRDefault="00805DF8">
          <w:pPr>
            <w:pStyle w:val="849201B8C9E04CD791093361DA41BF08"/>
          </w:pPr>
          <w:r w:rsidRPr="00036450">
            <w:t>[Dates From]</w:t>
          </w:r>
        </w:p>
      </w:docPartBody>
    </w:docPart>
    <w:docPart>
      <w:docPartPr>
        <w:name w:val="95C79E4F2258480BA74E5AD7C047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30A50-A2C1-4A2E-AFAF-4A9962CA562B}"/>
      </w:docPartPr>
      <w:docPartBody>
        <w:p w:rsidR="00805DF8" w:rsidRDefault="00805DF8">
          <w:pPr>
            <w:pStyle w:val="95C79E4F2258480BA74E5AD7C047674F"/>
          </w:pPr>
          <w:r w:rsidRPr="00036450">
            <w:t>[To]</w:t>
          </w:r>
        </w:p>
      </w:docPartBody>
    </w:docPart>
    <w:docPart>
      <w:docPartPr>
        <w:name w:val="CD2A4C27EDA14D49A20FE55A9F8DC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A73EB-EA43-4D01-BFC7-B1067C0DB7AD}"/>
      </w:docPartPr>
      <w:docPartBody>
        <w:p w:rsidR="00805DF8" w:rsidRDefault="00805DF8">
          <w:pPr>
            <w:pStyle w:val="CD2A4C27EDA14D49A20FE55A9F8DC2BF"/>
          </w:pPr>
          <w:r w:rsidRPr="00036450">
            <w:t>[Describe your responsibilities and achievements in terms of impact and results. Use examples but keep in short.]</w:t>
          </w:r>
        </w:p>
      </w:docPartBody>
    </w:docPart>
    <w:docPart>
      <w:docPartPr>
        <w:name w:val="EAD5791AD9B5427FB309FDE6FDEC5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763F-AAAC-4C96-B99D-4C6ED28E304A}"/>
      </w:docPartPr>
      <w:docPartBody>
        <w:p w:rsidR="00805DF8" w:rsidRDefault="00805DF8">
          <w:pPr>
            <w:pStyle w:val="EAD5791AD9B5427FB309FDE6FDEC5AE3"/>
          </w:pPr>
          <w:r w:rsidRPr="004D3011">
            <w:t>[Dates From]</w:t>
          </w:r>
        </w:p>
      </w:docPartBody>
    </w:docPart>
    <w:docPart>
      <w:docPartPr>
        <w:name w:val="A0CF060EAE9046759129432AC6A6E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1C11D-F9AC-4C50-9FA9-98AFCB5D1F94}"/>
      </w:docPartPr>
      <w:docPartBody>
        <w:p w:rsidR="00805DF8" w:rsidRDefault="00805DF8">
          <w:pPr>
            <w:pStyle w:val="A0CF060EAE9046759129432AC6A6E796"/>
          </w:pPr>
          <w:r w:rsidRPr="004D3011">
            <w:t>[To]</w:t>
          </w:r>
        </w:p>
      </w:docPartBody>
    </w:docPart>
    <w:docPart>
      <w:docPartPr>
        <w:name w:val="14752BB86BB2409A92EDD8F9B3A50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CAD1C-E4BF-49D4-B040-5F7F8BAB6714}"/>
      </w:docPartPr>
      <w:docPartBody>
        <w:p w:rsidR="00805DF8" w:rsidRDefault="00805DF8">
          <w:pPr>
            <w:pStyle w:val="14752BB86BB2409A92EDD8F9B3A50DD0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0A10D8D387AE44FC99AADFCBC5306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268A4-DE20-44C5-BAAE-C5ED9899DBFC}"/>
      </w:docPartPr>
      <w:docPartBody>
        <w:p w:rsidR="00805DF8" w:rsidRDefault="00805DF8">
          <w:pPr>
            <w:pStyle w:val="0A10D8D387AE44FC99AADFCBC530688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05DF8"/>
    <w:rsid w:val="00235899"/>
    <w:rsid w:val="003C53CC"/>
    <w:rsid w:val="00805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DF8"/>
  </w:style>
  <w:style w:type="paragraph" w:styleId="Heading2">
    <w:name w:val="heading 2"/>
    <w:basedOn w:val="Normal"/>
    <w:next w:val="Normal"/>
    <w:link w:val="Heading2Char"/>
    <w:uiPriority w:val="9"/>
    <w:qFormat/>
    <w:rsid w:val="00805DF8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4E9A48BFC94DCC945B7C8771F109F3">
    <w:name w:val="844E9A48BFC94DCC945B7C8771F109F3"/>
    <w:rsid w:val="00805DF8"/>
  </w:style>
  <w:style w:type="paragraph" w:customStyle="1" w:styleId="A5D9B7009C9E4DB9AB0ACDD220FDAB04">
    <w:name w:val="A5D9B7009C9E4DB9AB0ACDD220FDAB04"/>
    <w:rsid w:val="00805DF8"/>
  </w:style>
  <w:style w:type="paragraph" w:customStyle="1" w:styleId="D603124FB6A742C3840B7EC958367157">
    <w:name w:val="D603124FB6A742C3840B7EC958367157"/>
    <w:rsid w:val="00805DF8"/>
  </w:style>
  <w:style w:type="paragraph" w:customStyle="1" w:styleId="CCBCD69CA3DF4077ADE4959FD75BBDEE">
    <w:name w:val="CCBCD69CA3DF4077ADE4959FD75BBDEE"/>
    <w:rsid w:val="00805DF8"/>
  </w:style>
  <w:style w:type="paragraph" w:customStyle="1" w:styleId="8A5C718A64BB46909CF9E9CD0384A9A5">
    <w:name w:val="8A5C718A64BB46909CF9E9CD0384A9A5"/>
    <w:rsid w:val="00805DF8"/>
  </w:style>
  <w:style w:type="paragraph" w:customStyle="1" w:styleId="B20BF3085F7D463B910E02FB0099EB53">
    <w:name w:val="B20BF3085F7D463B910E02FB0099EB53"/>
    <w:rsid w:val="00805DF8"/>
  </w:style>
  <w:style w:type="paragraph" w:customStyle="1" w:styleId="68AF075B62D64B84867C08E3E252245F">
    <w:name w:val="68AF075B62D64B84867C08E3E252245F"/>
    <w:rsid w:val="00805DF8"/>
  </w:style>
  <w:style w:type="paragraph" w:customStyle="1" w:styleId="EF0CA111E53C4B3790F7859CA8562E5A">
    <w:name w:val="EF0CA111E53C4B3790F7859CA8562E5A"/>
    <w:rsid w:val="00805DF8"/>
  </w:style>
  <w:style w:type="paragraph" w:customStyle="1" w:styleId="8172EC38876A41A9952B3E43B09FC664">
    <w:name w:val="8172EC38876A41A9952B3E43B09FC664"/>
    <w:rsid w:val="00805DF8"/>
  </w:style>
  <w:style w:type="paragraph" w:customStyle="1" w:styleId="7E52745194894DB8AA7EABFC013C8000">
    <w:name w:val="7E52745194894DB8AA7EABFC013C8000"/>
    <w:rsid w:val="00805DF8"/>
  </w:style>
  <w:style w:type="character" w:styleId="Hyperlink">
    <w:name w:val="Hyperlink"/>
    <w:basedOn w:val="DefaultParagraphFont"/>
    <w:uiPriority w:val="99"/>
    <w:unhideWhenUsed/>
    <w:rsid w:val="00805DF8"/>
    <w:rPr>
      <w:color w:val="943634" w:themeColor="accent2" w:themeShade="BF"/>
      <w:u w:val="single"/>
    </w:rPr>
  </w:style>
  <w:style w:type="paragraph" w:customStyle="1" w:styleId="998611462BE9422694C26E2569AB1872">
    <w:name w:val="998611462BE9422694C26E2569AB1872"/>
    <w:rsid w:val="00805DF8"/>
  </w:style>
  <w:style w:type="paragraph" w:customStyle="1" w:styleId="6268E5F7594D42AF83602B89D434678F">
    <w:name w:val="6268E5F7594D42AF83602B89D434678F"/>
    <w:rsid w:val="00805DF8"/>
  </w:style>
  <w:style w:type="paragraph" w:customStyle="1" w:styleId="8E89269335C74342877A27AF4C70EBAF">
    <w:name w:val="8E89269335C74342877A27AF4C70EBAF"/>
    <w:rsid w:val="00805DF8"/>
  </w:style>
  <w:style w:type="paragraph" w:customStyle="1" w:styleId="6FC9C1C4A97149C793E9E202A2E95C0B">
    <w:name w:val="6FC9C1C4A97149C793E9E202A2E95C0B"/>
    <w:rsid w:val="00805DF8"/>
  </w:style>
  <w:style w:type="paragraph" w:customStyle="1" w:styleId="9AEBDE2CC3E14BFD94054B4266D39B8C">
    <w:name w:val="9AEBDE2CC3E14BFD94054B4266D39B8C"/>
    <w:rsid w:val="00805DF8"/>
  </w:style>
  <w:style w:type="paragraph" w:customStyle="1" w:styleId="301C4672CBAD4A78B70CA91CB0329CB2">
    <w:name w:val="301C4672CBAD4A78B70CA91CB0329CB2"/>
    <w:rsid w:val="00805DF8"/>
  </w:style>
  <w:style w:type="paragraph" w:customStyle="1" w:styleId="948D52FBF8754FD88B3373C7D956C8C4">
    <w:name w:val="948D52FBF8754FD88B3373C7D956C8C4"/>
    <w:rsid w:val="00805DF8"/>
  </w:style>
  <w:style w:type="paragraph" w:customStyle="1" w:styleId="09F38693D8E14D7EA0682F95957E1014">
    <w:name w:val="09F38693D8E14D7EA0682F95957E1014"/>
    <w:rsid w:val="00805DF8"/>
  </w:style>
  <w:style w:type="paragraph" w:customStyle="1" w:styleId="E42CF82E90D74691A78B22F5338835D4">
    <w:name w:val="E42CF82E90D74691A78B22F5338835D4"/>
    <w:rsid w:val="00805DF8"/>
  </w:style>
  <w:style w:type="paragraph" w:customStyle="1" w:styleId="FD94F9BFCA5746EFB9808DF42B6AC3E0">
    <w:name w:val="FD94F9BFCA5746EFB9808DF42B6AC3E0"/>
    <w:rsid w:val="00805DF8"/>
  </w:style>
  <w:style w:type="paragraph" w:customStyle="1" w:styleId="4E94F62F6A43471ABEB972E30F3EE213">
    <w:name w:val="4E94F62F6A43471ABEB972E30F3EE213"/>
    <w:rsid w:val="00805DF8"/>
  </w:style>
  <w:style w:type="paragraph" w:customStyle="1" w:styleId="4FB052AED6154B6BA3C6A93C3D08BFAD">
    <w:name w:val="4FB052AED6154B6BA3C6A93C3D08BFAD"/>
    <w:rsid w:val="00805DF8"/>
  </w:style>
  <w:style w:type="paragraph" w:customStyle="1" w:styleId="D87303003B2F4B8398481F7F9ECFC7B1">
    <w:name w:val="D87303003B2F4B8398481F7F9ECFC7B1"/>
    <w:rsid w:val="00805DF8"/>
  </w:style>
  <w:style w:type="paragraph" w:customStyle="1" w:styleId="28D4EE9D98D741BA9637ADABDA192222">
    <w:name w:val="28D4EE9D98D741BA9637ADABDA192222"/>
    <w:rsid w:val="00805DF8"/>
  </w:style>
  <w:style w:type="paragraph" w:customStyle="1" w:styleId="520F965B1D3D4C219010AE9147389CF7">
    <w:name w:val="520F965B1D3D4C219010AE9147389CF7"/>
    <w:rsid w:val="00805DF8"/>
  </w:style>
  <w:style w:type="paragraph" w:customStyle="1" w:styleId="4225F7FEA4B44CA0911FC9557A078741">
    <w:name w:val="4225F7FEA4B44CA0911FC9557A078741"/>
    <w:rsid w:val="00805DF8"/>
  </w:style>
  <w:style w:type="paragraph" w:customStyle="1" w:styleId="A3FEDA775F7B4637A2895D2B8ED88FE1">
    <w:name w:val="A3FEDA775F7B4637A2895D2B8ED88FE1"/>
    <w:rsid w:val="00805DF8"/>
  </w:style>
  <w:style w:type="paragraph" w:customStyle="1" w:styleId="849201B8C9E04CD791093361DA41BF08">
    <w:name w:val="849201B8C9E04CD791093361DA41BF08"/>
    <w:rsid w:val="00805DF8"/>
  </w:style>
  <w:style w:type="paragraph" w:customStyle="1" w:styleId="95C79E4F2258480BA74E5AD7C047674F">
    <w:name w:val="95C79E4F2258480BA74E5AD7C047674F"/>
    <w:rsid w:val="00805DF8"/>
  </w:style>
  <w:style w:type="paragraph" w:customStyle="1" w:styleId="CD2A4C27EDA14D49A20FE55A9F8DC2BF">
    <w:name w:val="CD2A4C27EDA14D49A20FE55A9F8DC2BF"/>
    <w:rsid w:val="00805DF8"/>
  </w:style>
  <w:style w:type="paragraph" w:customStyle="1" w:styleId="B25A620097C8481EAC85C1A5FFA287D0">
    <w:name w:val="B25A620097C8481EAC85C1A5FFA287D0"/>
    <w:rsid w:val="00805DF8"/>
  </w:style>
  <w:style w:type="paragraph" w:customStyle="1" w:styleId="D7D186FFC7464A0385ADF52AEED4F8DB">
    <w:name w:val="D7D186FFC7464A0385ADF52AEED4F8DB"/>
    <w:rsid w:val="00805DF8"/>
  </w:style>
  <w:style w:type="paragraph" w:customStyle="1" w:styleId="EAD5791AD9B5427FB309FDE6FDEC5AE3">
    <w:name w:val="EAD5791AD9B5427FB309FDE6FDEC5AE3"/>
    <w:rsid w:val="00805DF8"/>
  </w:style>
  <w:style w:type="paragraph" w:customStyle="1" w:styleId="A0CF060EAE9046759129432AC6A6E796">
    <w:name w:val="A0CF060EAE9046759129432AC6A6E796"/>
    <w:rsid w:val="00805DF8"/>
  </w:style>
  <w:style w:type="paragraph" w:customStyle="1" w:styleId="14752BB86BB2409A92EDD8F9B3A50DD0">
    <w:name w:val="14752BB86BB2409A92EDD8F9B3A50DD0"/>
    <w:rsid w:val="00805DF8"/>
  </w:style>
  <w:style w:type="paragraph" w:customStyle="1" w:styleId="035FF70193064BE8B408DA72DEE12938">
    <w:name w:val="035FF70193064BE8B408DA72DEE12938"/>
    <w:rsid w:val="00805DF8"/>
  </w:style>
  <w:style w:type="paragraph" w:customStyle="1" w:styleId="55DB4A81B0694FA1961D163D6F64B913">
    <w:name w:val="55DB4A81B0694FA1961D163D6F64B913"/>
    <w:rsid w:val="00805DF8"/>
  </w:style>
  <w:style w:type="paragraph" w:customStyle="1" w:styleId="E31226D858E0442A927B1F677476176F">
    <w:name w:val="E31226D858E0442A927B1F677476176F"/>
    <w:rsid w:val="00805DF8"/>
  </w:style>
  <w:style w:type="paragraph" w:customStyle="1" w:styleId="04021C6EF7F24C3DBFA9C0AC277097F5">
    <w:name w:val="04021C6EF7F24C3DBFA9C0AC277097F5"/>
    <w:rsid w:val="00805DF8"/>
  </w:style>
  <w:style w:type="paragraph" w:customStyle="1" w:styleId="01C5893151874E6B99AFA79A0855B417">
    <w:name w:val="01C5893151874E6B99AFA79A0855B417"/>
    <w:rsid w:val="00805DF8"/>
  </w:style>
  <w:style w:type="character" w:customStyle="1" w:styleId="Heading2Char">
    <w:name w:val="Heading 2 Char"/>
    <w:basedOn w:val="DefaultParagraphFont"/>
    <w:link w:val="Heading2"/>
    <w:uiPriority w:val="9"/>
    <w:rsid w:val="00805DF8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A10D8D387AE44FC99AADFCBC5306883">
    <w:name w:val="0A10D8D387AE44FC99AADFCBC5306883"/>
    <w:rsid w:val="00805DF8"/>
  </w:style>
  <w:style w:type="paragraph" w:customStyle="1" w:styleId="FB62D9388FF74955B8747E24B8C38962">
    <w:name w:val="FB62D9388FF74955B8747E24B8C38962"/>
    <w:rsid w:val="003C53CC"/>
    <w:pPr>
      <w:spacing w:after="200" w:line="276" w:lineRule="auto"/>
    </w:pPr>
    <w:rPr>
      <w:lang w:val="en-US" w:eastAsia="en-US"/>
    </w:rPr>
  </w:style>
  <w:style w:type="paragraph" w:customStyle="1" w:styleId="D1D59C87EFB94FB9BF18BEC44ABD7073">
    <w:name w:val="D1D59C87EFB94FB9BF18BEC44ABD7073"/>
    <w:rsid w:val="003C53CC"/>
    <w:pPr>
      <w:spacing w:after="200" w:line="276" w:lineRule="auto"/>
    </w:pPr>
    <w:rPr>
      <w:lang w:val="en-US" w:eastAsia="en-US"/>
    </w:rPr>
  </w:style>
  <w:style w:type="paragraph" w:customStyle="1" w:styleId="8EFAE8E56E054B48A9E78EC117193192">
    <w:name w:val="8EFAE8E56E054B48A9E78EC117193192"/>
    <w:rsid w:val="003C53CC"/>
    <w:pPr>
      <w:spacing w:after="200" w:line="276" w:lineRule="auto"/>
    </w:pPr>
    <w:rPr>
      <w:lang w:val="en-US" w:eastAsia="en-US"/>
    </w:rPr>
  </w:style>
  <w:style w:type="paragraph" w:customStyle="1" w:styleId="1D5482FBC0BB47D0B750CA74148B1BBE">
    <w:name w:val="1D5482FBC0BB47D0B750CA74148B1BBE"/>
    <w:rsid w:val="003C53CC"/>
    <w:pPr>
      <w:spacing w:after="200" w:line="276" w:lineRule="auto"/>
    </w:pPr>
    <w:rPr>
      <w:lang w:val="en-US" w:eastAsia="en-US"/>
    </w:rPr>
  </w:style>
  <w:style w:type="paragraph" w:customStyle="1" w:styleId="7A2AF364FABA4B459F68756AAB2AC9CC">
    <w:name w:val="7A2AF364FABA4B459F68756AAB2AC9CC"/>
    <w:rsid w:val="003C53CC"/>
    <w:pPr>
      <w:spacing w:after="200" w:line="276" w:lineRule="auto"/>
    </w:pPr>
    <w:rPr>
      <w:lang w:val="en-US" w:eastAsia="en-US"/>
    </w:rPr>
  </w:style>
  <w:style w:type="paragraph" w:customStyle="1" w:styleId="E85F60873CAA441392271E8269F68CAE">
    <w:name w:val="E85F60873CAA441392271E8269F68CAE"/>
    <w:rsid w:val="003C53CC"/>
    <w:pPr>
      <w:spacing w:after="200" w:line="276" w:lineRule="auto"/>
    </w:pPr>
    <w:rPr>
      <w:lang w:val="en-US" w:eastAsia="en-US"/>
    </w:rPr>
  </w:style>
  <w:style w:type="paragraph" w:customStyle="1" w:styleId="D30B35D8F50E4F95833A38D921906596">
    <w:name w:val="D30B35D8F50E4F95833A38D921906596"/>
    <w:rsid w:val="003C53CC"/>
    <w:pPr>
      <w:spacing w:after="200" w:line="276" w:lineRule="auto"/>
    </w:pPr>
    <w:rPr>
      <w:lang w:val="en-US" w:eastAsia="en-US"/>
    </w:rPr>
  </w:style>
  <w:style w:type="paragraph" w:customStyle="1" w:styleId="ADCE822618BB441BB5F25CC37E8DE6EE">
    <w:name w:val="ADCE822618BB441BB5F25CC37E8DE6EE"/>
    <w:rsid w:val="003C53CC"/>
    <w:pPr>
      <w:spacing w:after="200" w:line="276" w:lineRule="auto"/>
    </w:pPr>
    <w:rPr>
      <w:lang w:val="en-US" w:eastAsia="en-US"/>
    </w:rPr>
  </w:style>
  <w:style w:type="paragraph" w:customStyle="1" w:styleId="B29C369659CD4193A69DBA75CE8749AD">
    <w:name w:val="B29C369659CD4193A69DBA75CE8749AD"/>
    <w:rsid w:val="003C53CC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C638F-8DFE-491B-B985-3BD4D9E0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2023-02-03T18:01:00Z</dcterms:created>
  <dcterms:modified xsi:type="dcterms:W3CDTF">2023-02-03T19:14:00Z</dcterms:modified>
</cp:coreProperties>
</file>